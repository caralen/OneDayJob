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2D" w:rsidRDefault="00C9462D" w:rsidP="00C9462D">
      <w:pPr>
        <w:pStyle w:val="normal0"/>
        <w:spacing w:after="240"/>
        <w:ind w:firstLine="360"/>
      </w:pPr>
      <w:r w:rsidRPr="0084183E">
        <w:rPr>
          <w:b/>
        </w:rPr>
        <w:t>Dionici</w:t>
      </w:r>
      <w:r>
        <w:t xml:space="preserve"> :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t>Neregistrirani korisnik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t>Registrirani korisnik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t>Prijavljeni korisnik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t>Administrator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t>Administrator baze podataka?</w:t>
      </w:r>
    </w:p>
    <w:p w:rsidR="00C9462D" w:rsidRPr="00200E85" w:rsidRDefault="00C9462D" w:rsidP="00C9462D">
      <w:pPr>
        <w:pStyle w:val="normal0"/>
        <w:spacing w:after="240"/>
        <w:ind w:firstLine="360"/>
        <w:rPr>
          <w:b/>
        </w:rPr>
      </w:pPr>
      <w:r w:rsidRPr="0084183E">
        <w:rPr>
          <w:b/>
        </w:rPr>
        <w:t xml:space="preserve">Aktori </w:t>
      </w:r>
      <w:r>
        <w:rPr>
          <w:b/>
        </w:rPr>
        <w:t>i njihovi funkcionalni zahtjevi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 w:rsidRPr="00200E85">
        <w:rPr>
          <w:b/>
        </w:rPr>
        <w:t>Neregistrirani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Može se registrirati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 w:rsidRPr="00200E85">
        <w:rPr>
          <w:b/>
        </w:rPr>
        <w:t>Registrirani</w:t>
      </w:r>
      <w:r>
        <w:t xml:space="preserve"> </w:t>
      </w:r>
      <w:r>
        <w:rPr>
          <w:b/>
        </w:rPr>
        <w:t>korisnik</w:t>
      </w:r>
      <w:r>
        <w:t>, inicijator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Može se prijaviti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 w:rsidRPr="00FA66BF">
        <w:rPr>
          <w:b/>
        </w:rPr>
        <w:t xml:space="preserve">Prijavljeni </w:t>
      </w:r>
      <w:r>
        <w:rPr>
          <w:b/>
        </w:rPr>
        <w:t>korisnik</w:t>
      </w:r>
      <w:r>
        <w:t>, inicijator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Pregledavanje ponuđenih poslova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Stvaranje ponude za posao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Uređivanje profila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Ocjenjivanje drugih korisnika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Uređivanje liste poslova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Traženje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Filtriranje poslova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Otvaranje punog opisa posla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Označavanje posla zauzetim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Otvaranje sandučića poste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Otvaranje poruke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Slanje poruke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Pregledavanje korisničkih profila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Pregledavanje karte poslova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Odjava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rPr>
          <w:b/>
        </w:rPr>
        <w:lastRenderedPageBreak/>
        <w:t>Administrator</w:t>
      </w:r>
      <w:r>
        <w:t>, inicijator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Prijavljeni korisnik sa većim ovlastima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Brisanje svih poslove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Može brisati bilo kojih korisničkih profila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 w:rsidRPr="00FA66BF">
        <w:rPr>
          <w:b/>
        </w:rPr>
        <w:t>Administrator baze podataka</w:t>
      </w:r>
      <w:r>
        <w:t>, inicijator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Može upravljati bazom podataka</w:t>
      </w:r>
    </w:p>
    <w:p w:rsidR="00C9462D" w:rsidRDefault="00C9462D" w:rsidP="00C9462D">
      <w:pPr>
        <w:pStyle w:val="normal0"/>
        <w:numPr>
          <w:ilvl w:val="0"/>
          <w:numId w:val="2"/>
        </w:numPr>
        <w:spacing w:after="240"/>
      </w:pPr>
      <w:r>
        <w:rPr>
          <w:b/>
        </w:rPr>
        <w:t>Baza podataka</w:t>
      </w:r>
      <w:r>
        <w:t>, sudionik</w:t>
      </w:r>
    </w:p>
    <w:p w:rsidR="00C9462D" w:rsidRDefault="00C9462D" w:rsidP="00C9462D">
      <w:pPr>
        <w:pStyle w:val="normal0"/>
        <w:numPr>
          <w:ilvl w:val="0"/>
          <w:numId w:val="3"/>
        </w:numPr>
        <w:spacing w:after="240"/>
      </w:pPr>
      <w:r>
        <w:t>Spremanje i brisanje podataka</w:t>
      </w:r>
    </w:p>
    <w:p w:rsidR="00C9462D" w:rsidRDefault="00C9462D" w:rsidP="00C9462D">
      <w:pPr>
        <w:pStyle w:val="normal0"/>
        <w:spacing w:after="240"/>
      </w:pPr>
    </w:p>
    <w:p w:rsidR="00C9462D" w:rsidRDefault="00C9462D" w:rsidP="00C9462D">
      <w:pPr>
        <w:pStyle w:val="normal0"/>
        <w:spacing w:after="240"/>
      </w:pPr>
    </w:p>
    <w:p w:rsidR="00C9462D" w:rsidRDefault="00C9462D" w:rsidP="00C9462D">
      <w:pPr>
        <w:pStyle w:val="normal0"/>
        <w:spacing w:after="24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</w:pPr>
    </w:p>
    <w:p w:rsidR="00C9462D" w:rsidRDefault="00C9462D" w:rsidP="00C9462D">
      <w:pPr>
        <w:pStyle w:val="normal0"/>
        <w:ind w:firstLine="360"/>
      </w:pPr>
    </w:p>
    <w:p w:rsidR="00C9462D" w:rsidRDefault="00C9462D" w:rsidP="00C9462D">
      <w:pPr>
        <w:rPr>
          <w:b/>
          <w:sz w:val="28"/>
        </w:rPr>
      </w:pPr>
      <w:proofErr w:type="spellStart"/>
      <w:r w:rsidRPr="00FA66BF">
        <w:rPr>
          <w:b/>
          <w:sz w:val="28"/>
        </w:rPr>
        <w:lastRenderedPageBreak/>
        <w:t>Opis</w:t>
      </w:r>
      <w:proofErr w:type="spellEnd"/>
      <w:r w:rsidRPr="00FA66BF">
        <w:rPr>
          <w:b/>
          <w:sz w:val="28"/>
        </w:rPr>
        <w:t xml:space="preserve"> </w:t>
      </w:r>
      <w:proofErr w:type="spellStart"/>
      <w:r w:rsidRPr="00FA66BF">
        <w:rPr>
          <w:b/>
          <w:sz w:val="28"/>
        </w:rPr>
        <w:t>obrazaca</w:t>
      </w:r>
      <w:proofErr w:type="spellEnd"/>
      <w:r w:rsidRPr="00FA66BF">
        <w:rPr>
          <w:b/>
          <w:sz w:val="28"/>
        </w:rPr>
        <w:t xml:space="preserve"> </w:t>
      </w:r>
      <w:proofErr w:type="spellStart"/>
      <w:r w:rsidRPr="00FA66BF">
        <w:rPr>
          <w:b/>
          <w:sz w:val="28"/>
        </w:rPr>
        <w:t>uporabe</w:t>
      </w:r>
      <w:proofErr w:type="spellEnd"/>
      <w:r w:rsidRPr="00FA66BF">
        <w:rPr>
          <w:b/>
          <w:sz w:val="28"/>
        </w:rPr>
        <w:t>:</w:t>
      </w:r>
    </w:p>
    <w:p w:rsidR="00C9462D" w:rsidRDefault="00C9462D" w:rsidP="00C9462D">
      <w:pPr>
        <w:rPr>
          <w:b/>
          <w:sz w:val="28"/>
        </w:rPr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 w:rsidRPr="00181873">
        <w:rPr>
          <w:b/>
        </w:rPr>
        <w:t xml:space="preserve">UC1 – </w:t>
      </w:r>
      <w:proofErr w:type="spellStart"/>
      <w:r w:rsidRPr="00181873">
        <w:rPr>
          <w:b/>
        </w:rPr>
        <w:t>Registracija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  <w:proofErr w:type="spellStart"/>
      <w:r>
        <w:t>Neregistrirani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  <w:proofErr w:type="spellStart"/>
      <w:r>
        <w:t>Neregistrirani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>: -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dodani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uploada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sliku</w:t>
      </w:r>
      <w:proofErr w:type="spellEnd"/>
    </w:p>
    <w:p w:rsidR="00C9462D" w:rsidRDefault="00C9462D" w:rsidP="00C9462D">
      <w:pPr>
        <w:numPr>
          <w:ilvl w:val="0"/>
          <w:numId w:val="4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sustavom</w:t>
      </w:r>
      <w:proofErr w:type="spellEnd"/>
      <w:r>
        <w:t xml:space="preserve"> </w:t>
      </w:r>
      <w:proofErr w:type="spellStart"/>
      <w:r>
        <w:t>obavljaja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verifikaciju</w:t>
      </w:r>
      <w:proofErr w:type="spellEnd"/>
    </w:p>
    <w:p w:rsidR="00C9462D" w:rsidRDefault="00C9462D" w:rsidP="00C9462D">
      <w:pPr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</w:p>
    <w:p w:rsidR="00C9462D" w:rsidRDefault="00C9462D" w:rsidP="00C9462D">
      <w:pPr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dodan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sustav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 (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postojećeg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)</w:t>
      </w:r>
    </w:p>
    <w:p w:rsidR="00C9462D" w:rsidRDefault="00C9462D" w:rsidP="00C9462D">
      <w:pPr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C9462D" w:rsidRDefault="00C9462D" w:rsidP="00C9462D">
      <w:pPr>
        <w:numPr>
          <w:ilvl w:val="0"/>
          <w:numId w:val="5"/>
        </w:numPr>
      </w:pPr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obavalja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, </w:t>
      </w:r>
      <w:proofErr w:type="spellStart"/>
      <w:r>
        <w:t>utvrđuje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</w:p>
    <w:p w:rsidR="00C9462D" w:rsidRDefault="00C9462D" w:rsidP="00C9462D">
      <w:pPr>
        <w:numPr>
          <w:ilvl w:val="0"/>
          <w:numId w:val="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obavješten</w:t>
      </w:r>
      <w:proofErr w:type="spellEnd"/>
      <w:r>
        <w:t xml:space="preserve"> o </w:t>
      </w:r>
      <w:proofErr w:type="spellStart"/>
      <w:r>
        <w:t>neuspješnoj</w:t>
      </w:r>
      <w:proofErr w:type="spellEnd"/>
      <w:r>
        <w:t xml:space="preserve"> </w:t>
      </w:r>
      <w:proofErr w:type="spellStart"/>
      <w:r>
        <w:t>registraciji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 (</w:t>
      </w:r>
      <w:proofErr w:type="spellStart"/>
      <w:r w:rsidRPr="00200E85">
        <w:t>Korisnik</w:t>
      </w:r>
      <w:proofErr w:type="spellEnd"/>
      <w:r w:rsidRPr="00200E85">
        <w:t xml:space="preserve"> ne </w:t>
      </w:r>
      <w:proofErr w:type="spellStart"/>
      <w:r w:rsidRPr="00200E85">
        <w:t>verificira</w:t>
      </w:r>
      <w:proofErr w:type="spellEnd"/>
      <w:r w:rsidRPr="00200E85">
        <w:t xml:space="preserve"> </w:t>
      </w:r>
      <w:proofErr w:type="spellStart"/>
      <w:r w:rsidRPr="00200E85">
        <w:t>podatke</w:t>
      </w:r>
      <w:proofErr w:type="spellEnd"/>
      <w:r>
        <w:t>)</w:t>
      </w:r>
    </w:p>
    <w:p w:rsidR="00C9462D" w:rsidRDefault="00C9462D" w:rsidP="00C9462D">
      <w:pPr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uploada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sliku</w:t>
      </w:r>
      <w:proofErr w:type="spellEnd"/>
    </w:p>
    <w:p w:rsidR="00C9462D" w:rsidRDefault="00C9462D" w:rsidP="00C9462D">
      <w:pPr>
        <w:numPr>
          <w:ilvl w:val="0"/>
          <w:numId w:val="6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sustavom</w:t>
      </w:r>
      <w:proofErr w:type="spellEnd"/>
      <w:r>
        <w:t xml:space="preserve"> </w:t>
      </w:r>
      <w:proofErr w:type="spellStart"/>
      <w:r>
        <w:t>obavljaja</w:t>
      </w:r>
      <w:proofErr w:type="spellEnd"/>
      <w:r>
        <w:t xml:space="preserve"> </w:t>
      </w:r>
      <w:proofErr w:type="spellStart"/>
      <w:r>
        <w:t>provjeru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verifikaciju</w:t>
      </w:r>
      <w:proofErr w:type="spellEnd"/>
    </w:p>
    <w:p w:rsidR="00C9462D" w:rsidRDefault="00C9462D" w:rsidP="00C9462D">
      <w:pPr>
        <w:numPr>
          <w:ilvl w:val="0"/>
          <w:numId w:val="6"/>
        </w:numPr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obavlja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</w:p>
    <w:p w:rsidR="00C9462D" w:rsidRPr="001A5FD8" w:rsidRDefault="00C9462D" w:rsidP="00C9462D">
      <w:pPr>
        <w:numPr>
          <w:ilvl w:val="0"/>
          <w:numId w:val="6"/>
        </w:numPr>
        <w:rPr>
          <w:rFonts w:eastAsia="Arial"/>
          <w:i/>
          <w:sz w:val="20"/>
        </w:r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dodan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no ne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obavi</w:t>
      </w:r>
      <w:proofErr w:type="spellEnd"/>
      <w:r>
        <w:t xml:space="preserve"> </w:t>
      </w:r>
      <w:proofErr w:type="spellStart"/>
      <w:r>
        <w:t>verifikacija</w:t>
      </w:r>
      <w:proofErr w:type="spellEnd"/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 w:rsidRPr="00181873">
        <w:rPr>
          <w:b/>
        </w:rPr>
        <w:t xml:space="preserve">UC2 – </w:t>
      </w:r>
      <w:proofErr w:type="spellStart"/>
      <w:r w:rsidRPr="00181873">
        <w:rPr>
          <w:b/>
        </w:rPr>
        <w:t>Prijava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 w:rsidRPr="001A5FD8">
        <w:t>Prijaviti</w:t>
      </w:r>
      <w:proofErr w:type="spellEnd"/>
      <w:r w:rsidRPr="001A5FD8">
        <w:t xml:space="preserve"> se </w:t>
      </w:r>
      <w:proofErr w:type="spellStart"/>
      <w:r w:rsidRPr="001A5FD8">
        <w:t>na</w:t>
      </w:r>
      <w:proofErr w:type="spellEnd"/>
      <w:r w:rsidRPr="001A5FD8">
        <w:t xml:space="preserve"> </w:t>
      </w:r>
      <w:proofErr w:type="spellStart"/>
      <w:r w:rsidRPr="001A5FD8">
        <w:t>sustav</w:t>
      </w:r>
      <w:proofErr w:type="spellEnd"/>
      <w:r w:rsidRPr="001A5FD8">
        <w:t xml:space="preserve"> </w:t>
      </w:r>
      <w:proofErr w:type="spellStart"/>
      <w:r w:rsidRPr="001A5FD8">
        <w:t>kako</w:t>
      </w:r>
      <w:proofErr w:type="spellEnd"/>
      <w:r w:rsidRPr="001A5FD8">
        <w:t xml:space="preserve"> bi </w:t>
      </w:r>
      <w:proofErr w:type="spellStart"/>
      <w:r w:rsidRPr="001A5FD8">
        <w:t>korisnik</w:t>
      </w:r>
      <w:proofErr w:type="spellEnd"/>
      <w:r w:rsidRPr="001A5FD8">
        <w:t xml:space="preserve"> </w:t>
      </w:r>
      <w:proofErr w:type="spellStart"/>
      <w:r w:rsidRPr="001A5FD8">
        <w:t>mogao</w:t>
      </w:r>
      <w:proofErr w:type="spellEnd"/>
      <w:r w:rsidRPr="001A5FD8">
        <w:t xml:space="preserve"> </w:t>
      </w:r>
      <w:proofErr w:type="spellStart"/>
      <w:r w:rsidRPr="001A5FD8">
        <w:t>pristupiti</w:t>
      </w:r>
      <w:proofErr w:type="spellEnd"/>
      <w:r w:rsidRPr="001A5FD8">
        <w:t xml:space="preserve"> </w:t>
      </w:r>
      <w:proofErr w:type="spellStart"/>
      <w:r w:rsidRPr="001A5FD8">
        <w:t>sadržaju</w:t>
      </w:r>
      <w:proofErr w:type="spellEnd"/>
      <w:r w:rsidRPr="001A5FD8">
        <w:t xml:space="preserve"> </w:t>
      </w:r>
      <w:proofErr w:type="spellStart"/>
      <w:r w:rsidRPr="001A5FD8">
        <w:t>aplikacije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sustav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obavio</w:t>
      </w:r>
      <w:proofErr w:type="spellEnd"/>
      <w:r>
        <w:t xml:space="preserve"> </w:t>
      </w:r>
      <w:proofErr w:type="spellStart"/>
      <w:r>
        <w:t>registraciju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numPr>
          <w:ilvl w:val="0"/>
          <w:numId w:val="7"/>
        </w:numPr>
      </w:pP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</w:p>
    <w:p w:rsidR="00C9462D" w:rsidRDefault="00C9462D" w:rsidP="00C9462D">
      <w:pPr>
        <w:numPr>
          <w:ilvl w:val="0"/>
          <w:numId w:val="7"/>
        </w:numPr>
      </w:pPr>
      <w:proofErr w:type="spellStart"/>
      <w:r>
        <w:t>Sustav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li </w:t>
      </w: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podatcima</w:t>
      </w:r>
      <w:proofErr w:type="spellEnd"/>
    </w:p>
    <w:p w:rsidR="00C9462D" w:rsidRDefault="00C9462D" w:rsidP="00C9462D">
      <w:pPr>
        <w:numPr>
          <w:ilvl w:val="0"/>
          <w:numId w:val="7"/>
        </w:num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prijavio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dobiva</w:t>
      </w:r>
      <w:proofErr w:type="spellEnd"/>
      <w:r>
        <w:t xml:space="preserve"> status </w:t>
      </w:r>
      <w:proofErr w:type="spellStart"/>
      <w:r>
        <w:t>prijavljenog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 time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sadržaju</w:t>
      </w:r>
      <w:proofErr w:type="spellEnd"/>
      <w:r>
        <w:t xml:space="preserve"> </w:t>
      </w:r>
      <w:proofErr w:type="spellStart"/>
      <w:r>
        <w:t>aplikacije</w:t>
      </w:r>
      <w:proofErr w:type="spell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8"/>
        </w:numPr>
      </w:pP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</w:p>
    <w:p w:rsidR="00C9462D" w:rsidRDefault="00C9462D" w:rsidP="00C9462D">
      <w:pPr>
        <w:numPr>
          <w:ilvl w:val="0"/>
          <w:numId w:val="8"/>
        </w:numPr>
      </w:pPr>
      <w:proofErr w:type="spellStart"/>
      <w:r>
        <w:t>Sustav</w:t>
      </w:r>
      <w:proofErr w:type="spellEnd"/>
      <w:r>
        <w:t xml:space="preserve"> 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li </w:t>
      </w: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podatcima</w:t>
      </w:r>
      <w:proofErr w:type="spellEnd"/>
    </w:p>
    <w:p w:rsidR="00C9462D" w:rsidRDefault="00C9462D" w:rsidP="00C9462D">
      <w:pPr>
        <w:numPr>
          <w:ilvl w:val="0"/>
          <w:numId w:val="8"/>
        </w:numPr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upisao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ne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, </w:t>
      </w:r>
      <w:proofErr w:type="spellStart"/>
      <w:proofErr w:type="gramStart"/>
      <w:r>
        <w:t>te</w:t>
      </w:r>
      <w:proofErr w:type="spellEnd"/>
      <w:proofErr w:type="gramEnd"/>
      <w:r>
        <w:t xml:space="preserve"> mu </w:t>
      </w:r>
      <w:proofErr w:type="spellStart"/>
      <w:r>
        <w:t>sustav</w:t>
      </w:r>
      <w:proofErr w:type="spellEnd"/>
      <w:r>
        <w:t xml:space="preserve"> to </w:t>
      </w:r>
      <w:proofErr w:type="spellStart"/>
      <w:r>
        <w:t>dojavljuje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prijavu</w:t>
      </w:r>
      <w:proofErr w:type="spellEnd"/>
      <w:r>
        <w:t>.</w:t>
      </w:r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  <w:bookmarkStart w:id="0" w:name="_GoBack"/>
      <w:bookmarkEnd w:id="0"/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 w:rsidRPr="00181873">
        <w:rPr>
          <w:b/>
        </w:rPr>
        <w:t xml:space="preserve">UC3 – </w:t>
      </w:r>
      <w:proofErr w:type="spellStart"/>
      <w:r w:rsidRPr="00181873">
        <w:rPr>
          <w:b/>
        </w:rPr>
        <w:t>Pregledavanje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poslova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>
        <w:t>Pregledati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poslova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sustav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>: -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pregledao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poslova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numPr>
          <w:ilvl w:val="0"/>
          <w:numId w:val="9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pregledava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poslove</w:t>
      </w:r>
      <w:proofErr w:type="spellEnd"/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 w:rsidRPr="00181873">
        <w:rPr>
          <w:b/>
        </w:rPr>
        <w:t xml:space="preserve">UC4 – </w:t>
      </w:r>
      <w:proofErr w:type="spellStart"/>
      <w:r w:rsidRPr="00181873">
        <w:rPr>
          <w:b/>
        </w:rPr>
        <w:t>Odjava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 w:rsidRPr="007628BC">
        <w:t>Odjaviti</w:t>
      </w:r>
      <w:proofErr w:type="spellEnd"/>
      <w:r w:rsidRPr="007628BC">
        <w:t xml:space="preserve"> </w:t>
      </w:r>
      <w:proofErr w:type="spellStart"/>
      <w:r w:rsidRPr="007628BC">
        <w:t>korisnika</w:t>
      </w:r>
      <w:proofErr w:type="spellEnd"/>
      <w:r w:rsidRPr="007628BC">
        <w:t xml:space="preserve">, </w:t>
      </w:r>
      <w:proofErr w:type="spellStart"/>
      <w:r w:rsidRPr="007628BC">
        <w:t>pri</w:t>
      </w:r>
      <w:proofErr w:type="spellEnd"/>
      <w:r w:rsidRPr="007628BC">
        <w:t xml:space="preserve"> </w:t>
      </w:r>
      <w:proofErr w:type="spellStart"/>
      <w:r w:rsidRPr="007628BC">
        <w:t>čemu</w:t>
      </w:r>
      <w:proofErr w:type="spellEnd"/>
      <w:r w:rsidRPr="007628BC">
        <w:t xml:space="preserve"> on od </w:t>
      </w:r>
      <w:proofErr w:type="spellStart"/>
      <w:r w:rsidRPr="007628BC">
        <w:t>prijavljenog</w:t>
      </w:r>
      <w:proofErr w:type="spellEnd"/>
      <w:r w:rsidRPr="007628BC">
        <w:t xml:space="preserve"> </w:t>
      </w:r>
      <w:proofErr w:type="spellStart"/>
      <w:r w:rsidRPr="007628BC">
        <w:t>postaje</w:t>
      </w:r>
      <w:proofErr w:type="spellEnd"/>
      <w:r w:rsidRPr="007628BC">
        <w:t xml:space="preserve"> </w:t>
      </w:r>
      <w:proofErr w:type="spellStart"/>
      <w:r w:rsidRPr="007628BC">
        <w:t>registrirani</w:t>
      </w:r>
      <w:proofErr w:type="spellEnd"/>
      <w:r w:rsidRPr="007628BC">
        <w:t xml:space="preserve"> </w:t>
      </w:r>
      <w:proofErr w:type="spellStart"/>
      <w:r w:rsidRPr="007628BC"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sustav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 w:rsidRPr="007628BC">
        <w:t>Korisnik</w:t>
      </w:r>
      <w:proofErr w:type="spellEnd"/>
      <w:r w:rsidRPr="007628BC">
        <w:t xml:space="preserve"> od </w:t>
      </w:r>
      <w:proofErr w:type="spellStart"/>
      <w:r w:rsidRPr="007628BC">
        <w:t>prijavljenog</w:t>
      </w:r>
      <w:proofErr w:type="spellEnd"/>
      <w:r w:rsidRPr="007628BC">
        <w:t xml:space="preserve"> </w:t>
      </w:r>
      <w:proofErr w:type="spellStart"/>
      <w:r w:rsidRPr="007628BC">
        <w:t>postaje</w:t>
      </w:r>
      <w:proofErr w:type="spellEnd"/>
      <w:r w:rsidRPr="007628BC">
        <w:t xml:space="preserve"> </w:t>
      </w:r>
      <w:proofErr w:type="spellStart"/>
      <w:r w:rsidRPr="007628BC">
        <w:t>registrirani</w:t>
      </w:r>
      <w:proofErr w:type="spellEnd"/>
      <w:r w:rsidRPr="007628BC">
        <w:t xml:space="preserve">, </w:t>
      </w:r>
      <w:proofErr w:type="spellStart"/>
      <w:r w:rsidRPr="007628BC">
        <w:t>te</w:t>
      </w:r>
      <w:proofErr w:type="spellEnd"/>
      <w:r w:rsidRPr="007628BC">
        <w:t xml:space="preserve"> ne </w:t>
      </w:r>
      <w:proofErr w:type="spellStart"/>
      <w:r w:rsidRPr="007628BC">
        <w:t>može</w:t>
      </w:r>
      <w:proofErr w:type="spellEnd"/>
      <w:r w:rsidRPr="007628BC">
        <w:t xml:space="preserve"> </w:t>
      </w:r>
      <w:proofErr w:type="spellStart"/>
      <w:r w:rsidRPr="007628BC">
        <w:t>pristupiti</w:t>
      </w:r>
      <w:proofErr w:type="spellEnd"/>
      <w:r w:rsidRPr="007628BC">
        <w:t xml:space="preserve"> </w:t>
      </w:r>
      <w:proofErr w:type="spellStart"/>
      <w:r w:rsidRPr="007628BC">
        <w:t>sadržaju</w:t>
      </w:r>
      <w:proofErr w:type="spellEnd"/>
      <w:r w:rsidRPr="007628BC">
        <w:t xml:space="preserve"> </w:t>
      </w:r>
      <w:proofErr w:type="spellStart"/>
      <w:r w:rsidRPr="007628BC">
        <w:t>aplikacije</w:t>
      </w:r>
      <w:proofErr w:type="spellEnd"/>
    </w:p>
    <w:p w:rsidR="00C9462D" w:rsidRPr="00181873" w:rsidRDefault="00C9462D" w:rsidP="00C9462D">
      <w:pPr>
        <w:rPr>
          <w:b/>
        </w:rPr>
      </w:pPr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numPr>
          <w:ilvl w:val="0"/>
          <w:numId w:val="15"/>
        </w:numPr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pritišče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odjavu</w:t>
      </w:r>
      <w:proofErr w:type="spellEnd"/>
    </w:p>
    <w:p w:rsidR="00C9462D" w:rsidRDefault="00C9462D" w:rsidP="00C9462D">
      <w:pPr>
        <w:numPr>
          <w:ilvl w:val="0"/>
          <w:numId w:val="15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registrirani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pStyle w:val="normal0"/>
        <w:spacing w:line="360" w:lineRule="auto"/>
        <w:jc w:val="both"/>
        <w:rPr>
          <w:rFonts w:eastAsia="Arial"/>
          <w:i/>
          <w:sz w:val="20"/>
        </w:rPr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 w:rsidRPr="00181873">
        <w:rPr>
          <w:b/>
        </w:rPr>
        <w:t xml:space="preserve">UC5 – </w:t>
      </w:r>
      <w:proofErr w:type="spellStart"/>
      <w:r w:rsidRPr="00181873">
        <w:rPr>
          <w:b/>
        </w:rPr>
        <w:t>Stvaranje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poslova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>
        <w:t>Dodati</w:t>
      </w:r>
      <w:proofErr w:type="spellEnd"/>
      <w:r>
        <w:t xml:space="preserve"> u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posao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, </w:t>
      </w:r>
      <w:proofErr w:type="spellStart"/>
      <w:r>
        <w:t>sustav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>: -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Ponuda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dodana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pStyle w:val="normal0"/>
        <w:numPr>
          <w:ilvl w:val="0"/>
          <w:numId w:val="10"/>
        </w:numPr>
        <w:jc w:val="both"/>
      </w:pPr>
      <w:r>
        <w:t>Korisnik upisuje podatke potrebne za stvaranje posla</w:t>
      </w:r>
    </w:p>
    <w:p w:rsidR="00C9462D" w:rsidRDefault="00C9462D" w:rsidP="00C9462D">
      <w:pPr>
        <w:pStyle w:val="normal0"/>
        <w:numPr>
          <w:ilvl w:val="0"/>
          <w:numId w:val="10"/>
        </w:numPr>
        <w:jc w:val="both"/>
      </w:pPr>
      <w:r>
        <w:t>Korisnik podnosi zahtjev za dodavanje posla u bazu podataka</w:t>
      </w:r>
    </w:p>
    <w:p w:rsidR="00C9462D" w:rsidRDefault="00C9462D" w:rsidP="00C9462D">
      <w:pPr>
        <w:pStyle w:val="normal0"/>
        <w:numPr>
          <w:ilvl w:val="0"/>
          <w:numId w:val="10"/>
        </w:numPr>
        <w:jc w:val="both"/>
      </w:pPr>
      <w:r>
        <w:t>Posao je uspjesno dodan</w:t>
      </w:r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pStyle w:val="normal0"/>
        <w:numPr>
          <w:ilvl w:val="0"/>
          <w:numId w:val="11"/>
        </w:numPr>
        <w:jc w:val="both"/>
      </w:pPr>
      <w:r>
        <w:t>Korisnik upisuje podatke potrebne za stvaranje posla</w:t>
      </w:r>
    </w:p>
    <w:p w:rsidR="00C9462D" w:rsidRDefault="00C9462D" w:rsidP="00C9462D">
      <w:pPr>
        <w:pStyle w:val="normal0"/>
        <w:numPr>
          <w:ilvl w:val="0"/>
          <w:numId w:val="11"/>
        </w:numPr>
        <w:jc w:val="both"/>
      </w:pPr>
      <w:r>
        <w:t>Korisnik podnosi zahtjev za dodavanje posla u bazu podataka</w:t>
      </w:r>
    </w:p>
    <w:p w:rsidR="00C9462D" w:rsidRPr="00A10730" w:rsidRDefault="00C9462D" w:rsidP="00C9462D">
      <w:pPr>
        <w:pStyle w:val="normal0"/>
        <w:numPr>
          <w:ilvl w:val="0"/>
          <w:numId w:val="11"/>
        </w:numPr>
        <w:jc w:val="both"/>
      </w:pPr>
      <w:r>
        <w:t>Posao nije dodan jer neki podatci nisu ispravno uneseni</w:t>
      </w:r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pStyle w:val="normal0"/>
        <w:numPr>
          <w:ilvl w:val="0"/>
          <w:numId w:val="12"/>
        </w:numPr>
        <w:spacing w:line="360" w:lineRule="auto"/>
        <w:jc w:val="both"/>
      </w:pPr>
      <w:r>
        <w:t>Korisnik upisuje podatke potrebne za stvaranje posla</w:t>
      </w:r>
    </w:p>
    <w:p w:rsidR="00C9462D" w:rsidRDefault="00C9462D" w:rsidP="00C9462D">
      <w:pPr>
        <w:pStyle w:val="normal0"/>
        <w:numPr>
          <w:ilvl w:val="0"/>
          <w:numId w:val="12"/>
        </w:numPr>
        <w:spacing w:line="360" w:lineRule="auto"/>
        <w:jc w:val="both"/>
      </w:pPr>
      <w:r>
        <w:t>Korisnik odustaje od stvaranja posla</w:t>
      </w:r>
    </w:p>
    <w:p w:rsidR="00C9462D" w:rsidRPr="00A10730" w:rsidRDefault="00C9462D" w:rsidP="00C9462D">
      <w:pPr>
        <w:pStyle w:val="normal0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t>Upisani podatci se odbacuju, te je stanje u sustavu isto kao i prije</w:t>
      </w:r>
    </w:p>
    <w:p w:rsidR="00C9462D" w:rsidRDefault="00C9462D" w:rsidP="00C9462D">
      <w:pPr>
        <w:pStyle w:val="normal0"/>
        <w:tabs>
          <w:tab w:val="left" w:pos="2460"/>
        </w:tabs>
        <w:spacing w:line="360" w:lineRule="auto"/>
        <w:jc w:val="both"/>
      </w:pPr>
      <w:r>
        <w:tab/>
      </w: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UC6</w:t>
      </w:r>
      <w:r w:rsidRPr="00181873">
        <w:rPr>
          <w:b/>
        </w:rPr>
        <w:t xml:space="preserve"> – </w:t>
      </w:r>
      <w:proofErr w:type="spellStart"/>
      <w:r>
        <w:rPr>
          <w:b/>
        </w:rPr>
        <w:t>Uređi</w:t>
      </w:r>
      <w:r w:rsidRPr="00181873">
        <w:rPr>
          <w:b/>
        </w:rPr>
        <w:t>vanje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profila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lastRenderedPageBreak/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rPr>
          <w:b/>
        </w:rPr>
      </w:pPr>
    </w:p>
    <w:p w:rsidR="00C9462D" w:rsidRDefault="00C9462D" w:rsidP="00C9462D">
      <w:pPr>
        <w:rPr>
          <w:b/>
        </w:rPr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UC7</w:t>
      </w:r>
      <w:r w:rsidRPr="00181873">
        <w:rPr>
          <w:b/>
        </w:rPr>
        <w:t xml:space="preserve"> – </w:t>
      </w:r>
      <w:proofErr w:type="spellStart"/>
      <w:r>
        <w:rPr>
          <w:b/>
        </w:rPr>
        <w:t>Administratorsko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brisanje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>: Administrator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 xml:space="preserve">: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Admin, </w:t>
      </w:r>
      <w:proofErr w:type="spellStart"/>
      <w:r>
        <w:t>Sustav</w:t>
      </w:r>
      <w:proofErr w:type="spellEnd"/>
      <w:r>
        <w:t xml:space="preserve">,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Posao</w:t>
      </w:r>
      <w:proofErr w:type="spellEnd"/>
      <w:r>
        <w:t xml:space="preserve"> je 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pStyle w:val="normal0"/>
        <w:numPr>
          <w:ilvl w:val="0"/>
          <w:numId w:val="13"/>
        </w:numPr>
        <w:spacing w:line="360" w:lineRule="auto"/>
        <w:jc w:val="both"/>
      </w:pPr>
      <w:r>
        <w:t>Admin podnosi zahtjev za brisanje posla iz baze</w:t>
      </w:r>
    </w:p>
    <w:p w:rsidR="00C9462D" w:rsidRDefault="00C9462D" w:rsidP="00C9462D">
      <w:pPr>
        <w:pStyle w:val="normal0"/>
        <w:numPr>
          <w:ilvl w:val="0"/>
          <w:numId w:val="13"/>
        </w:numPr>
        <w:spacing w:line="360" w:lineRule="auto"/>
        <w:jc w:val="both"/>
        <w:rPr>
          <w:b/>
        </w:rPr>
      </w:pPr>
      <w:r>
        <w:t>Posao se uklanja iz baze podataka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UC8</w:t>
      </w:r>
      <w:r w:rsidRPr="00181873">
        <w:rPr>
          <w:b/>
        </w:rPr>
        <w:t xml:space="preserve"> – </w:t>
      </w:r>
      <w:proofErr w:type="spellStart"/>
      <w:r>
        <w:rPr>
          <w:b/>
        </w:rPr>
        <w:t>Ocjenjivanje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UC9</w:t>
      </w:r>
      <w:r w:rsidRPr="00181873">
        <w:rPr>
          <w:b/>
        </w:rPr>
        <w:t xml:space="preserve"> – </w:t>
      </w:r>
      <w:proofErr w:type="spellStart"/>
      <w:r>
        <w:rPr>
          <w:b/>
        </w:rPr>
        <w:t>Administratorsko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brisanje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korisnika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>: Administrator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lastRenderedPageBreak/>
        <w:t>Cilj</w:t>
      </w:r>
      <w:proofErr w:type="spellEnd"/>
      <w:r>
        <w:t xml:space="preserve">: </w:t>
      </w:r>
      <w:proofErr w:type="spellStart"/>
      <w:r>
        <w:t>Obrisati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Admin, </w:t>
      </w:r>
      <w:proofErr w:type="spellStart"/>
      <w:r>
        <w:t>sustav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pStyle w:val="normal0"/>
        <w:numPr>
          <w:ilvl w:val="0"/>
          <w:numId w:val="14"/>
        </w:numPr>
        <w:spacing w:line="360" w:lineRule="auto"/>
        <w:jc w:val="both"/>
      </w:pPr>
      <w:r>
        <w:t>Admin podnosi zahtjev za brisanje korisnika iz baze</w:t>
      </w:r>
    </w:p>
    <w:p w:rsidR="00C9462D" w:rsidRDefault="00C9462D" w:rsidP="00C9462D">
      <w:pPr>
        <w:pStyle w:val="normal0"/>
        <w:numPr>
          <w:ilvl w:val="0"/>
          <w:numId w:val="14"/>
        </w:numPr>
        <w:spacing w:line="360" w:lineRule="auto"/>
        <w:jc w:val="both"/>
      </w:pPr>
      <w:r>
        <w:t>Korisnik se uklanja iz baze podataka</w:t>
      </w:r>
    </w:p>
    <w:p w:rsidR="00C9462D" w:rsidRDefault="00C9462D" w:rsidP="00C9462D">
      <w:pPr>
        <w:ind w:left="2160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UC10</w:t>
      </w:r>
      <w:r w:rsidRPr="00181873">
        <w:rPr>
          <w:b/>
        </w:rPr>
        <w:t xml:space="preserve"> – </w:t>
      </w:r>
      <w:proofErr w:type="spellStart"/>
      <w:r>
        <w:rPr>
          <w:b/>
        </w:rPr>
        <w:t>Upravljanje</w:t>
      </w:r>
      <w:proofErr w:type="spellEnd"/>
      <w:r>
        <w:rPr>
          <w:b/>
        </w:rPr>
        <w:t xml:space="preserve"> ''</w:t>
      </w:r>
      <w:proofErr w:type="spellStart"/>
      <w:r>
        <w:rPr>
          <w:b/>
        </w:rPr>
        <w:t>Mojim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poslovima</w:t>
      </w:r>
      <w:proofErr w:type="spellEnd"/>
      <w:r>
        <w:rPr>
          <w:b/>
        </w:rPr>
        <w:t>''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UC11</w:t>
      </w:r>
      <w:r w:rsidRPr="00181873">
        <w:rPr>
          <w:b/>
        </w:rPr>
        <w:t xml:space="preserve"> – </w:t>
      </w:r>
      <w:proofErr w:type="spellStart"/>
      <w:r>
        <w:rPr>
          <w:b/>
        </w:rPr>
        <w:t>Filtriranje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UC12</w:t>
      </w:r>
      <w:r w:rsidRPr="00181873">
        <w:rPr>
          <w:b/>
        </w:rPr>
        <w:t xml:space="preserve"> – </w:t>
      </w:r>
      <w:proofErr w:type="spellStart"/>
      <w:r>
        <w:rPr>
          <w:b/>
        </w:rPr>
        <w:t>Otvori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lastRenderedPageBreak/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UC13</w:t>
      </w:r>
      <w:r w:rsidRPr="00181873">
        <w:rPr>
          <w:b/>
        </w:rPr>
        <w:t xml:space="preserve"> – </w:t>
      </w:r>
      <w:proofErr w:type="spellStart"/>
      <w:r>
        <w:rPr>
          <w:b/>
        </w:rPr>
        <w:t>Dogovaranje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prihvaćanje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posla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UC14</w:t>
      </w:r>
      <w:r w:rsidRPr="00181873">
        <w:rPr>
          <w:b/>
        </w:rPr>
        <w:t xml:space="preserve"> – </w:t>
      </w:r>
      <w:proofErr w:type="spellStart"/>
      <w:r>
        <w:rPr>
          <w:b/>
        </w:rPr>
        <w:t>Pregledavanje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poštanskog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sandućića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UC15</w:t>
      </w:r>
      <w:r w:rsidRPr="00181873">
        <w:rPr>
          <w:b/>
        </w:rPr>
        <w:t xml:space="preserve"> – </w:t>
      </w:r>
      <w:proofErr w:type="spellStart"/>
      <w:r>
        <w:rPr>
          <w:b/>
        </w:rPr>
        <w:t>Otvaranje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poruke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 xml:space="preserve">UC16 </w:t>
      </w:r>
      <w:r w:rsidRPr="00181873">
        <w:rPr>
          <w:b/>
        </w:rPr>
        <w:t>–</w:t>
      </w:r>
      <w:r>
        <w:rPr>
          <w:b/>
        </w:rPr>
        <w:t xml:space="preserve"> </w:t>
      </w:r>
      <w:proofErr w:type="spellStart"/>
      <w:r>
        <w:rPr>
          <w:b/>
        </w:rPr>
        <w:t>Slanje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poruke</w:t>
      </w:r>
      <w:proofErr w:type="spellEnd"/>
      <w:r w:rsidRPr="00181873">
        <w:rPr>
          <w:b/>
        </w:rPr>
        <w:t xml:space="preserve">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lastRenderedPageBreak/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UC17</w:t>
      </w:r>
      <w:r w:rsidRPr="00181873">
        <w:rPr>
          <w:b/>
        </w:rPr>
        <w:t xml:space="preserve"> – </w:t>
      </w:r>
      <w:proofErr w:type="spellStart"/>
      <w:r>
        <w:rPr>
          <w:b/>
        </w:rPr>
        <w:t>Pretraživanje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Pr="00731D04" w:rsidRDefault="00C9462D" w:rsidP="00C9462D">
      <w:pPr>
        <w:ind w:left="1440"/>
        <w:rPr>
          <w:b/>
        </w:rPr>
      </w:pPr>
      <w:proofErr w:type="gramStart"/>
      <w:r>
        <w:rPr>
          <w:b/>
        </w:rPr>
        <w:t>s</w:t>
      </w:r>
      <w:proofErr w:type="gramEnd"/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181873" w:rsidRDefault="00C9462D" w:rsidP="00C9462D">
      <w:pPr>
        <w:numPr>
          <w:ilvl w:val="0"/>
          <w:numId w:val="2"/>
        </w:numPr>
        <w:rPr>
          <w:b/>
        </w:rPr>
      </w:pPr>
      <w:r>
        <w:rPr>
          <w:b/>
        </w:rPr>
        <w:t>UC18</w:t>
      </w:r>
      <w:r w:rsidRPr="00181873">
        <w:rPr>
          <w:b/>
        </w:rPr>
        <w:t xml:space="preserve"> – </w:t>
      </w:r>
      <w:proofErr w:type="spellStart"/>
      <w:r>
        <w:rPr>
          <w:b/>
        </w:rPr>
        <w:t>Pregledavanje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profila</w:t>
      </w:r>
      <w:proofErr w:type="spellEnd"/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Glavni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sudionik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Cilj</w:t>
      </w:r>
      <w:proofErr w:type="spellEnd"/>
      <w:r>
        <w:t>: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Sudionici</w:t>
      </w:r>
      <w:proofErr w:type="spellEnd"/>
      <w:r>
        <w:t xml:space="preserve"> 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Preduvijeti</w:t>
      </w:r>
      <w:proofErr w:type="spellEnd"/>
      <w:r>
        <w:t xml:space="preserve">: </w:t>
      </w:r>
    </w:p>
    <w:p w:rsidR="00C9462D" w:rsidRDefault="00C9462D" w:rsidP="00C9462D">
      <w:pPr>
        <w:numPr>
          <w:ilvl w:val="0"/>
          <w:numId w:val="3"/>
        </w:numPr>
      </w:pPr>
      <w:proofErr w:type="spellStart"/>
      <w:r w:rsidRPr="00181873">
        <w:rPr>
          <w:b/>
        </w:rPr>
        <w:t>Rezultat</w:t>
      </w:r>
      <w:proofErr w:type="spellEnd"/>
      <w:r>
        <w:t xml:space="preserve"> : </w:t>
      </w:r>
    </w:p>
    <w:p w:rsidR="00C9462D" w:rsidRDefault="00C9462D" w:rsidP="00C9462D"/>
    <w:p w:rsidR="00C9462D" w:rsidRDefault="00C9462D" w:rsidP="00C9462D">
      <w:pPr>
        <w:ind w:left="1440"/>
      </w:pPr>
      <w:proofErr w:type="spellStart"/>
      <w:r w:rsidRPr="00181873">
        <w:rPr>
          <w:b/>
        </w:rPr>
        <w:t>Željeni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>
      <w:pPr>
        <w:ind w:left="1440"/>
      </w:pPr>
      <w:proofErr w:type="gramStart"/>
      <w:r>
        <w:t>s</w:t>
      </w:r>
      <w:proofErr w:type="gramEnd"/>
    </w:p>
    <w:p w:rsidR="00C9462D" w:rsidRDefault="00C9462D" w:rsidP="00C9462D">
      <w:pPr>
        <w:ind w:left="1440"/>
      </w:pPr>
      <w:proofErr w:type="spellStart"/>
      <w:r w:rsidRPr="00181873">
        <w:rPr>
          <w:b/>
        </w:rPr>
        <w:t>Mogući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drugi</w:t>
      </w:r>
      <w:proofErr w:type="spellEnd"/>
      <w:r w:rsidRPr="00181873">
        <w:rPr>
          <w:b/>
        </w:rPr>
        <w:t xml:space="preserve"> </w:t>
      </w:r>
      <w:proofErr w:type="spellStart"/>
      <w:r w:rsidRPr="00181873">
        <w:rPr>
          <w:b/>
        </w:rPr>
        <w:t>scenarij</w:t>
      </w:r>
      <w:proofErr w:type="spellEnd"/>
      <w:r>
        <w:t>:</w:t>
      </w:r>
    </w:p>
    <w:p w:rsidR="00C9462D" w:rsidRDefault="00C9462D" w:rsidP="00C9462D"/>
    <w:p w:rsidR="00C9462D" w:rsidRDefault="00C9462D" w:rsidP="00C9462D">
      <w:r>
        <w:t>S</w:t>
      </w:r>
    </w:p>
    <w:p w:rsidR="00C9462D" w:rsidRDefault="00C9462D" w:rsidP="00C9462D">
      <w:pPr>
        <w:pStyle w:val="normal0"/>
        <w:spacing w:line="360" w:lineRule="auto"/>
        <w:jc w:val="both"/>
      </w:pPr>
      <w:r>
        <w:t>POPIS:</w:t>
      </w:r>
    </w:p>
    <w:p w:rsidR="00C9462D" w:rsidRDefault="00C9462D" w:rsidP="00C9462D">
      <w:pPr>
        <w:pStyle w:val="normal0"/>
        <w:spacing w:line="360" w:lineRule="auto"/>
        <w:jc w:val="both"/>
      </w:pPr>
      <w:r>
        <w:t>UC1 registracija</w:t>
      </w:r>
    </w:p>
    <w:p w:rsidR="00C9462D" w:rsidRDefault="00C9462D" w:rsidP="00C9462D">
      <w:pPr>
        <w:pStyle w:val="normal0"/>
        <w:spacing w:line="360" w:lineRule="auto"/>
        <w:jc w:val="both"/>
      </w:pPr>
      <w:r>
        <w:t>UC2 prijava</w:t>
      </w:r>
    </w:p>
    <w:p w:rsidR="00C9462D" w:rsidRDefault="00C9462D" w:rsidP="00C9462D">
      <w:pPr>
        <w:pStyle w:val="normal0"/>
        <w:spacing w:line="360" w:lineRule="auto"/>
        <w:jc w:val="both"/>
      </w:pPr>
      <w:r>
        <w:t>UC3 pregledavanje poslova</w:t>
      </w:r>
    </w:p>
    <w:p w:rsidR="00C9462D" w:rsidRDefault="00C9462D" w:rsidP="00C9462D">
      <w:pPr>
        <w:pStyle w:val="normal0"/>
        <w:spacing w:line="360" w:lineRule="auto"/>
        <w:jc w:val="both"/>
      </w:pPr>
      <w:r>
        <w:lastRenderedPageBreak/>
        <w:t>UC4 odjava</w:t>
      </w:r>
    </w:p>
    <w:p w:rsidR="00C9462D" w:rsidRDefault="00C9462D" w:rsidP="00C9462D">
      <w:pPr>
        <w:pStyle w:val="normal0"/>
        <w:spacing w:line="360" w:lineRule="auto"/>
        <w:jc w:val="both"/>
      </w:pPr>
      <w:r>
        <w:t>UC5 stvaranje poslova</w:t>
      </w:r>
    </w:p>
    <w:p w:rsidR="00C9462D" w:rsidRDefault="00C9462D" w:rsidP="00C9462D">
      <w:pPr>
        <w:pStyle w:val="normal0"/>
        <w:spacing w:line="360" w:lineRule="auto"/>
        <w:jc w:val="both"/>
      </w:pPr>
      <w:r>
        <w:t>UC6 uredivanje profila</w:t>
      </w:r>
    </w:p>
    <w:p w:rsidR="00C9462D" w:rsidRDefault="00C9462D" w:rsidP="00C9462D">
      <w:pPr>
        <w:pStyle w:val="normal0"/>
        <w:spacing w:line="360" w:lineRule="auto"/>
        <w:jc w:val="both"/>
      </w:pPr>
      <w:r>
        <w:t>UC7 admin brise posao</w:t>
      </w:r>
    </w:p>
    <w:p w:rsidR="00C9462D" w:rsidRDefault="00C9462D" w:rsidP="00C9462D">
      <w:pPr>
        <w:pStyle w:val="normal0"/>
        <w:spacing w:line="360" w:lineRule="auto"/>
        <w:jc w:val="both"/>
      </w:pPr>
      <w:r>
        <w:t>UC8 ocijenjivanje</w:t>
      </w:r>
    </w:p>
    <w:p w:rsidR="00C9462D" w:rsidRDefault="00C9462D" w:rsidP="00C9462D">
      <w:pPr>
        <w:pStyle w:val="normal0"/>
        <w:spacing w:line="360" w:lineRule="auto"/>
        <w:jc w:val="both"/>
      </w:pPr>
      <w:r>
        <w:t>UC9 admin brise korisnika</w:t>
      </w:r>
    </w:p>
    <w:p w:rsidR="00C9462D" w:rsidRDefault="00C9462D" w:rsidP="00C9462D">
      <w:pPr>
        <w:pStyle w:val="normal0"/>
        <w:spacing w:line="360" w:lineRule="auto"/>
        <w:jc w:val="both"/>
      </w:pPr>
      <w:r>
        <w:t>UC10 uredivanje liste poslova</w:t>
      </w:r>
    </w:p>
    <w:p w:rsidR="00C9462D" w:rsidRDefault="00C9462D" w:rsidP="00C9462D">
      <w:pPr>
        <w:pStyle w:val="normal0"/>
        <w:spacing w:line="360" w:lineRule="auto"/>
        <w:jc w:val="both"/>
      </w:pPr>
      <w:r>
        <w:t>UC11 filtriranje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UC12 otvori puni opis posla</w:t>
      </w:r>
    </w:p>
    <w:p w:rsidR="00C9462D" w:rsidRDefault="00C9462D" w:rsidP="00C9462D">
      <w:pPr>
        <w:pStyle w:val="normal0"/>
        <w:spacing w:line="360" w:lineRule="auto"/>
        <w:jc w:val="both"/>
      </w:pPr>
      <w:r>
        <w:t>UC13 dogovori posao, kao ubaci email da je posao zauzet(?)</w:t>
      </w:r>
    </w:p>
    <w:p w:rsidR="00C9462D" w:rsidRDefault="00C9462D" w:rsidP="00C9462D">
      <w:pPr>
        <w:pStyle w:val="normal0"/>
        <w:spacing w:line="360" w:lineRule="auto"/>
        <w:jc w:val="both"/>
      </w:pPr>
      <w:r>
        <w:t>UC14 otvaranje sve poste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UC15 otvaranje poruke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UC16 slanje poruke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UC17 trazenje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UC18 citanje poruke</w:t>
      </w:r>
    </w:p>
    <w:p w:rsidR="00C9462D" w:rsidRDefault="00C9462D" w:rsidP="00C9462D">
      <w:pPr>
        <w:pStyle w:val="normal0"/>
        <w:spacing w:line="360" w:lineRule="auto"/>
        <w:jc w:val="both"/>
      </w:pPr>
      <w:r>
        <w:t>UC19 pregledavanje profila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  <w:r>
        <w:t>+GPS</w:t>
      </w:r>
    </w:p>
    <w:p w:rsidR="00C9462D" w:rsidRDefault="00C9462D" w:rsidP="00C9462D">
      <w:pPr>
        <w:pStyle w:val="normal0"/>
      </w:pPr>
      <w:r>
        <w:t>TODO: Što nam je sustav ? Baza ? Razdvojiti sustav u : Baza podataka i Aplikacija</w:t>
      </w:r>
      <w:r>
        <w:br w:type="page"/>
      </w:r>
    </w:p>
    <w:p w:rsidR="00C9462D" w:rsidRDefault="00C9462D" w:rsidP="00C9462D">
      <w:pPr>
        <w:pStyle w:val="normal0"/>
        <w:spacing w:line="360" w:lineRule="auto"/>
        <w:jc w:val="both"/>
        <w:rPr>
          <w:b/>
        </w:rPr>
      </w:pPr>
    </w:p>
    <w:p w:rsidR="00C9462D" w:rsidRDefault="00C9462D" w:rsidP="00C9462D">
      <w:pPr>
        <w:pStyle w:val="normal0"/>
        <w:spacing w:line="360" w:lineRule="auto"/>
        <w:jc w:val="both"/>
        <w:rPr>
          <w:b/>
        </w:rPr>
      </w:pPr>
      <w:r>
        <w:rPr>
          <w:b/>
        </w:rPr>
        <w:t>------------------------------------------------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numPr>
          <w:ilvl w:val="2"/>
          <w:numId w:val="1"/>
        </w:numPr>
        <w:spacing w:line="360" w:lineRule="auto"/>
        <w:jc w:val="both"/>
      </w:pPr>
      <w:r>
        <w:t>UC6 uređivanje profila</w:t>
      </w:r>
    </w:p>
    <w:p w:rsidR="00C9462D" w:rsidRDefault="00C9462D" w:rsidP="00C9462D">
      <w:pPr>
        <w:pStyle w:val="normal0"/>
        <w:spacing w:line="360" w:lineRule="auto"/>
        <w:jc w:val="both"/>
      </w:pPr>
      <w:r>
        <w:t>Glavni sudionik: Prijavljeni korisnik</w:t>
      </w:r>
    </w:p>
    <w:p w:rsidR="00C9462D" w:rsidRDefault="00C9462D" w:rsidP="00C9462D">
      <w:pPr>
        <w:pStyle w:val="normal0"/>
        <w:spacing w:line="360" w:lineRule="auto"/>
        <w:jc w:val="both"/>
      </w:pPr>
      <w:r>
        <w:t>Cilj: Promijeniti podatke u sustavu vezane za opis korisnika</w:t>
      </w:r>
    </w:p>
    <w:p w:rsidR="00C9462D" w:rsidRDefault="00C9462D" w:rsidP="00C9462D">
      <w:pPr>
        <w:pStyle w:val="normal0"/>
        <w:spacing w:line="360" w:lineRule="auto"/>
        <w:jc w:val="both"/>
      </w:pPr>
      <w:r>
        <w:t>Sudionici: Korisnik, baza podataka</w:t>
      </w:r>
    </w:p>
    <w:p w:rsidR="00C9462D" w:rsidRDefault="00C9462D" w:rsidP="00C9462D">
      <w:pPr>
        <w:pStyle w:val="normal0"/>
        <w:spacing w:line="360" w:lineRule="auto"/>
        <w:jc w:val="both"/>
      </w:pPr>
      <w:r>
        <w:t>Preduvjeti: -</w:t>
      </w:r>
    </w:p>
    <w:p w:rsidR="00C9462D" w:rsidRDefault="00C9462D" w:rsidP="00C9462D">
      <w:pPr>
        <w:pStyle w:val="normal0"/>
        <w:spacing w:line="360" w:lineRule="auto"/>
        <w:jc w:val="both"/>
      </w:pPr>
      <w:r>
        <w:t>Rezultat: Opis korisnika je promijenjen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  <w:r>
        <w:t>Željeni scenarij:</w:t>
      </w:r>
    </w:p>
    <w:p w:rsidR="00C9462D" w:rsidRDefault="00C9462D" w:rsidP="00C9462D">
      <w:pPr>
        <w:pStyle w:val="normal0"/>
        <w:spacing w:line="360" w:lineRule="auto"/>
        <w:jc w:val="both"/>
      </w:pPr>
      <w:r>
        <w:t>1) Korisnik uređuje podatke vezane uz opis svojeg profila</w:t>
      </w:r>
    </w:p>
    <w:p w:rsidR="00C9462D" w:rsidRDefault="00C9462D" w:rsidP="00C9462D">
      <w:pPr>
        <w:pStyle w:val="normal0"/>
        <w:spacing w:line="360" w:lineRule="auto"/>
        <w:jc w:val="both"/>
      </w:pPr>
      <w:r>
        <w:t>2) Korisnik sprema promijene</w:t>
      </w:r>
    </w:p>
    <w:p w:rsidR="00C9462D" w:rsidRDefault="00C9462D" w:rsidP="00C9462D">
      <w:pPr>
        <w:pStyle w:val="normal0"/>
        <w:spacing w:line="360" w:lineRule="auto"/>
        <w:jc w:val="both"/>
      </w:pPr>
      <w:r>
        <w:t>3) Podatci se ažuriraju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  <w:r>
        <w:t>Mogući drugi scenarij:</w:t>
      </w:r>
    </w:p>
    <w:p w:rsidR="00C9462D" w:rsidRDefault="00C9462D" w:rsidP="00C9462D">
      <w:pPr>
        <w:pStyle w:val="normal0"/>
        <w:spacing w:line="360" w:lineRule="auto"/>
        <w:jc w:val="both"/>
      </w:pPr>
      <w:r>
        <w:t>1) Korisnik uređuje podatke vezane uz opis svojeg profila</w:t>
      </w:r>
    </w:p>
    <w:p w:rsidR="00C9462D" w:rsidRDefault="00C9462D" w:rsidP="00C9462D">
      <w:pPr>
        <w:pStyle w:val="normal0"/>
        <w:spacing w:line="360" w:lineRule="auto"/>
        <w:jc w:val="both"/>
      </w:pPr>
      <w:r>
        <w:t>2) Korisnik napušta aktivnost</w:t>
      </w:r>
    </w:p>
    <w:p w:rsidR="00C9462D" w:rsidRDefault="00C9462D" w:rsidP="00C9462D">
      <w:pPr>
        <w:pStyle w:val="normal0"/>
        <w:spacing w:line="360" w:lineRule="auto"/>
        <w:jc w:val="both"/>
      </w:pPr>
      <w:r>
        <w:t>3) Podatci nisu promijenjeni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numPr>
          <w:ilvl w:val="2"/>
          <w:numId w:val="1"/>
        </w:numPr>
        <w:spacing w:line="360" w:lineRule="auto"/>
        <w:jc w:val="both"/>
      </w:pPr>
      <w:r>
        <w:t xml:space="preserve">UC8 </w:t>
      </w:r>
      <w:r w:rsidRPr="007A0819">
        <w:t>ocjenjivanje korisnika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Glavni sudionik: Prijavljeni korisnik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Cilj: Promijeniti podatke u sustavu vezane za ocjenu korisnika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Sudionici: Korisnik, baza podataka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Preduvjeti: Korisnik imao poslovnu interakciju s korisnikom kojega ocjenjuje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Rezultat: Ocjena korisnika je ažurirana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Željeni scenarij: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1) Korisnik označava posao gotovim, te mu se nudi mogućnost ocjenjivanja korisnika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2) Korisnik daje ocjenu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3) Podatci se ažuriraju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Mogući drugi scenarij: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1) Korisnik označava posao gotovim, te mu se nudi mogućnost ocjenjivanja korisnika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2) Korisnik napušta aktivnost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3) Podatci nisu promijenjeni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numPr>
          <w:ilvl w:val="2"/>
          <w:numId w:val="1"/>
        </w:numPr>
        <w:spacing w:line="360" w:lineRule="auto"/>
        <w:jc w:val="both"/>
      </w:pPr>
      <w:r>
        <w:t xml:space="preserve"> UC10 upravljanje poslovima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Glavni sudionik: Prijavljeni korisnik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Cilj: Urediti ili pregledati korisnikove poslove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Sudionici: Korisnik, sustav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Preduvjeti: Korisnik ima barem jedan posao u listi poslova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Rezultat: Korisnik je pregledao svoje poslove, te je potencijalno došlo do izmjena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Željeni scenarij: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1) Korisnik pregledava i/ili uređuje statuse poslova tako sto aktivne poslove može otkazati ili završiti, a neaktivne samo pregledati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2) Ako je došlo do promjena korisnik potvrđuje akciju, te se ona provodi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3) Podatci se ažuriraju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Mogući drugi scenarij: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1) Korisnik pregledava i/ili uređuje statuse poslova tako sto aktivne poslove može otkazati ili završiti, a neaktivne samo pregledati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2) Korisnik napušta aktivnost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3) Podatci ostaju nepromijenjeni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numPr>
          <w:ilvl w:val="2"/>
          <w:numId w:val="1"/>
        </w:numPr>
        <w:spacing w:line="360" w:lineRule="auto"/>
        <w:jc w:val="both"/>
      </w:pPr>
      <w:r>
        <w:t>UC12 Otvori potpuni opis posla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Glavni sudionik: Prijavljeni korisnik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Cilj: Pregledati opis posla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Sudionici: Korisnik, sustav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Preduvjeti: -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Rezultat: -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Željeni scenarij:</w:t>
      </w:r>
    </w:p>
    <w:p w:rsidR="00C9462D" w:rsidRDefault="00C9462D" w:rsidP="00C9462D">
      <w:pPr>
        <w:pStyle w:val="normal0"/>
        <w:spacing w:line="360" w:lineRule="auto"/>
        <w:ind w:left="113"/>
        <w:jc w:val="both"/>
      </w:pPr>
      <w:r>
        <w:t>1) Korisnik otvara posao koji želi detaljnije pregledati</w:t>
      </w: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Pr="00D44D36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ind w:left="360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</w:p>
    <w:p w:rsidR="00C9462D" w:rsidRDefault="00C9462D" w:rsidP="00C9462D">
      <w:pPr>
        <w:pStyle w:val="normal0"/>
        <w:spacing w:line="360" w:lineRule="auto"/>
        <w:jc w:val="both"/>
      </w:pPr>
      <w:bookmarkStart w:id="1" w:name="h.2et92p0" w:colFirst="0" w:colLast="0"/>
      <w:bookmarkEnd w:id="1"/>
    </w:p>
    <w:p w:rsidR="00AF6AF6" w:rsidRDefault="00C9462D" w:rsidP="00C9462D">
      <w:r>
        <w:br w:type="page"/>
      </w:r>
    </w:p>
    <w:sectPr w:rsidR="00AF6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41375"/>
    <w:multiLevelType w:val="hybridMultilevel"/>
    <w:tmpl w:val="E4120A98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F0D5AF0"/>
    <w:multiLevelType w:val="hybridMultilevel"/>
    <w:tmpl w:val="C296A86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92420C">
      <w:start w:val="1"/>
      <w:numFmt w:val="bullet"/>
      <w:lvlText w:val=""/>
      <w:lvlJc w:val="left"/>
      <w:pPr>
        <w:tabs>
          <w:tab w:val="num" w:pos="1120"/>
        </w:tabs>
        <w:ind w:left="1024" w:firstLine="56"/>
      </w:pPr>
      <w:rPr>
        <w:rFonts w:ascii="Symbol" w:hAnsi="Symbol" w:hint="default"/>
        <w:sz w:val="18"/>
        <w:szCs w:val="18"/>
      </w:rPr>
    </w:lvl>
    <w:lvl w:ilvl="2" w:tplc="98B4C262">
      <w:start w:val="1"/>
      <w:numFmt w:val="bullet"/>
      <w:lvlText w:val=""/>
      <w:lvlJc w:val="left"/>
      <w:pPr>
        <w:tabs>
          <w:tab w:val="num" w:pos="113"/>
        </w:tabs>
        <w:ind w:left="284" w:hanging="171"/>
      </w:pPr>
      <w:rPr>
        <w:rFonts w:ascii="Symbol" w:hAnsi="Symbol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E3A"/>
    <w:multiLevelType w:val="hybridMultilevel"/>
    <w:tmpl w:val="F000E258"/>
    <w:lvl w:ilvl="0" w:tplc="C0A638D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5F664B2"/>
    <w:multiLevelType w:val="hybridMultilevel"/>
    <w:tmpl w:val="887C70D4"/>
    <w:lvl w:ilvl="0" w:tplc="77E8973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914697C"/>
    <w:multiLevelType w:val="hybridMultilevel"/>
    <w:tmpl w:val="E4764254"/>
    <w:lvl w:ilvl="0" w:tplc="FCAAD144">
      <w:start w:val="1"/>
      <w:numFmt w:val="decimal"/>
      <w:lvlText w:val="%1)"/>
      <w:lvlJc w:val="left"/>
      <w:pPr>
        <w:ind w:left="252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B5B5212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F2103C6"/>
    <w:multiLevelType w:val="hybridMultilevel"/>
    <w:tmpl w:val="9D508E1C"/>
    <w:lvl w:ilvl="0" w:tplc="684CC11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4B9C610F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48C4D2B"/>
    <w:multiLevelType w:val="hybridMultilevel"/>
    <w:tmpl w:val="7F4AD188"/>
    <w:lvl w:ilvl="0" w:tplc="041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783220"/>
    <w:multiLevelType w:val="hybridMultilevel"/>
    <w:tmpl w:val="50542182"/>
    <w:lvl w:ilvl="0" w:tplc="B3B49FB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663E10"/>
    <w:multiLevelType w:val="hybridMultilevel"/>
    <w:tmpl w:val="B8BA6CFE"/>
    <w:lvl w:ilvl="0" w:tplc="DCA672D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9DD30FC"/>
    <w:multiLevelType w:val="hybridMultilevel"/>
    <w:tmpl w:val="DE306126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60A145C2"/>
    <w:multiLevelType w:val="hybridMultilevel"/>
    <w:tmpl w:val="6FFA5BF0"/>
    <w:lvl w:ilvl="0" w:tplc="F4E0FA0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DED7444"/>
    <w:multiLevelType w:val="hybridMultilevel"/>
    <w:tmpl w:val="14C8ACC0"/>
    <w:lvl w:ilvl="0" w:tplc="25AA2CB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3240" w:hanging="360"/>
      </w:pPr>
    </w:lvl>
    <w:lvl w:ilvl="2" w:tplc="041A001B" w:tentative="1">
      <w:start w:val="1"/>
      <w:numFmt w:val="lowerRoman"/>
      <w:lvlText w:val="%3."/>
      <w:lvlJc w:val="right"/>
      <w:pPr>
        <w:ind w:left="3960" w:hanging="180"/>
      </w:pPr>
    </w:lvl>
    <w:lvl w:ilvl="3" w:tplc="041A000F" w:tentative="1">
      <w:start w:val="1"/>
      <w:numFmt w:val="decimal"/>
      <w:lvlText w:val="%4."/>
      <w:lvlJc w:val="left"/>
      <w:pPr>
        <w:ind w:left="4680" w:hanging="360"/>
      </w:pPr>
    </w:lvl>
    <w:lvl w:ilvl="4" w:tplc="041A0019" w:tentative="1">
      <w:start w:val="1"/>
      <w:numFmt w:val="lowerLetter"/>
      <w:lvlText w:val="%5."/>
      <w:lvlJc w:val="left"/>
      <w:pPr>
        <w:ind w:left="5400" w:hanging="360"/>
      </w:pPr>
    </w:lvl>
    <w:lvl w:ilvl="5" w:tplc="041A001B" w:tentative="1">
      <w:start w:val="1"/>
      <w:numFmt w:val="lowerRoman"/>
      <w:lvlText w:val="%6."/>
      <w:lvlJc w:val="right"/>
      <w:pPr>
        <w:ind w:left="6120" w:hanging="180"/>
      </w:pPr>
    </w:lvl>
    <w:lvl w:ilvl="6" w:tplc="041A000F" w:tentative="1">
      <w:start w:val="1"/>
      <w:numFmt w:val="decimal"/>
      <w:lvlText w:val="%7."/>
      <w:lvlJc w:val="left"/>
      <w:pPr>
        <w:ind w:left="6840" w:hanging="360"/>
      </w:pPr>
    </w:lvl>
    <w:lvl w:ilvl="7" w:tplc="041A0019" w:tentative="1">
      <w:start w:val="1"/>
      <w:numFmt w:val="lowerLetter"/>
      <w:lvlText w:val="%8."/>
      <w:lvlJc w:val="left"/>
      <w:pPr>
        <w:ind w:left="7560" w:hanging="360"/>
      </w:pPr>
    </w:lvl>
    <w:lvl w:ilvl="8" w:tplc="0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CC44C6C"/>
    <w:multiLevelType w:val="hybridMultilevel"/>
    <w:tmpl w:val="B09E2014"/>
    <w:lvl w:ilvl="0" w:tplc="041A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4"/>
  </w:num>
  <w:num w:numId="4">
    <w:abstractNumId w:val="13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89"/>
    <w:rsid w:val="00003575"/>
    <w:rsid w:val="00006898"/>
    <w:rsid w:val="000159F6"/>
    <w:rsid w:val="00016263"/>
    <w:rsid w:val="0001780E"/>
    <w:rsid w:val="00047BA9"/>
    <w:rsid w:val="00053223"/>
    <w:rsid w:val="00067641"/>
    <w:rsid w:val="0007363D"/>
    <w:rsid w:val="000946EE"/>
    <w:rsid w:val="000B4678"/>
    <w:rsid w:val="000B5767"/>
    <w:rsid w:val="000B7932"/>
    <w:rsid w:val="000C21E6"/>
    <w:rsid w:val="000C6719"/>
    <w:rsid w:val="000D17F2"/>
    <w:rsid w:val="000E20FB"/>
    <w:rsid w:val="000E3848"/>
    <w:rsid w:val="00104539"/>
    <w:rsid w:val="00105059"/>
    <w:rsid w:val="00143C3E"/>
    <w:rsid w:val="00145636"/>
    <w:rsid w:val="001461F0"/>
    <w:rsid w:val="0015089C"/>
    <w:rsid w:val="00151627"/>
    <w:rsid w:val="00163B38"/>
    <w:rsid w:val="00166360"/>
    <w:rsid w:val="00171907"/>
    <w:rsid w:val="00184E19"/>
    <w:rsid w:val="00190EA7"/>
    <w:rsid w:val="001A2095"/>
    <w:rsid w:val="001C349F"/>
    <w:rsid w:val="001D5451"/>
    <w:rsid w:val="001E0B75"/>
    <w:rsid w:val="001E1410"/>
    <w:rsid w:val="001F2A76"/>
    <w:rsid w:val="001F5F61"/>
    <w:rsid w:val="00204B78"/>
    <w:rsid w:val="00205A63"/>
    <w:rsid w:val="00213FAA"/>
    <w:rsid w:val="00227A30"/>
    <w:rsid w:val="00232C28"/>
    <w:rsid w:val="00234520"/>
    <w:rsid w:val="00234589"/>
    <w:rsid w:val="0028140A"/>
    <w:rsid w:val="00284E65"/>
    <w:rsid w:val="002B088B"/>
    <w:rsid w:val="002C0F0C"/>
    <w:rsid w:val="002D4C91"/>
    <w:rsid w:val="002D4F4C"/>
    <w:rsid w:val="002D60C5"/>
    <w:rsid w:val="002F3816"/>
    <w:rsid w:val="00303DF0"/>
    <w:rsid w:val="00311D4A"/>
    <w:rsid w:val="00320435"/>
    <w:rsid w:val="00331418"/>
    <w:rsid w:val="0033208C"/>
    <w:rsid w:val="00337A66"/>
    <w:rsid w:val="00344CBF"/>
    <w:rsid w:val="003460BE"/>
    <w:rsid w:val="003547D2"/>
    <w:rsid w:val="003859B5"/>
    <w:rsid w:val="00391449"/>
    <w:rsid w:val="003B2A72"/>
    <w:rsid w:val="003C5175"/>
    <w:rsid w:val="003E357B"/>
    <w:rsid w:val="003E43A7"/>
    <w:rsid w:val="004029A8"/>
    <w:rsid w:val="00407B3C"/>
    <w:rsid w:val="004138E7"/>
    <w:rsid w:val="004253D4"/>
    <w:rsid w:val="00436D49"/>
    <w:rsid w:val="004374EC"/>
    <w:rsid w:val="004402B9"/>
    <w:rsid w:val="00450A12"/>
    <w:rsid w:val="00452CDC"/>
    <w:rsid w:val="004615D1"/>
    <w:rsid w:val="004703C3"/>
    <w:rsid w:val="00472AA2"/>
    <w:rsid w:val="00476BCD"/>
    <w:rsid w:val="004831D2"/>
    <w:rsid w:val="00492F36"/>
    <w:rsid w:val="00495F37"/>
    <w:rsid w:val="004B4726"/>
    <w:rsid w:val="004B7426"/>
    <w:rsid w:val="004E189D"/>
    <w:rsid w:val="004E1920"/>
    <w:rsid w:val="004E1A02"/>
    <w:rsid w:val="004E36C7"/>
    <w:rsid w:val="00517FF3"/>
    <w:rsid w:val="00520258"/>
    <w:rsid w:val="00540168"/>
    <w:rsid w:val="005523C1"/>
    <w:rsid w:val="00557C4D"/>
    <w:rsid w:val="005611C9"/>
    <w:rsid w:val="00581949"/>
    <w:rsid w:val="005871BB"/>
    <w:rsid w:val="0059042B"/>
    <w:rsid w:val="00592426"/>
    <w:rsid w:val="00593C20"/>
    <w:rsid w:val="00594DD8"/>
    <w:rsid w:val="005A46D2"/>
    <w:rsid w:val="005A626C"/>
    <w:rsid w:val="005A6859"/>
    <w:rsid w:val="005B41A4"/>
    <w:rsid w:val="005C2352"/>
    <w:rsid w:val="005C4EBA"/>
    <w:rsid w:val="005D06DC"/>
    <w:rsid w:val="005D26B2"/>
    <w:rsid w:val="005E052D"/>
    <w:rsid w:val="005F7593"/>
    <w:rsid w:val="00601A8B"/>
    <w:rsid w:val="006037F1"/>
    <w:rsid w:val="006076E1"/>
    <w:rsid w:val="006153D0"/>
    <w:rsid w:val="00622BF6"/>
    <w:rsid w:val="00624BA6"/>
    <w:rsid w:val="00625645"/>
    <w:rsid w:val="00626B88"/>
    <w:rsid w:val="0063492B"/>
    <w:rsid w:val="0063602B"/>
    <w:rsid w:val="006705C3"/>
    <w:rsid w:val="006850BF"/>
    <w:rsid w:val="006A14CD"/>
    <w:rsid w:val="006A7833"/>
    <w:rsid w:val="006B4677"/>
    <w:rsid w:val="006B7A33"/>
    <w:rsid w:val="006C6F47"/>
    <w:rsid w:val="006D0849"/>
    <w:rsid w:val="006D4EF3"/>
    <w:rsid w:val="006D5DAB"/>
    <w:rsid w:val="006E6291"/>
    <w:rsid w:val="006E76CB"/>
    <w:rsid w:val="006F05B9"/>
    <w:rsid w:val="006F176B"/>
    <w:rsid w:val="0070234B"/>
    <w:rsid w:val="00710AC4"/>
    <w:rsid w:val="007147C3"/>
    <w:rsid w:val="007300C8"/>
    <w:rsid w:val="00744805"/>
    <w:rsid w:val="00746DE0"/>
    <w:rsid w:val="00774AEE"/>
    <w:rsid w:val="007975FD"/>
    <w:rsid w:val="007A01DE"/>
    <w:rsid w:val="007B2086"/>
    <w:rsid w:val="007B256E"/>
    <w:rsid w:val="007B79B2"/>
    <w:rsid w:val="007C012F"/>
    <w:rsid w:val="007C1E6A"/>
    <w:rsid w:val="007D1F9C"/>
    <w:rsid w:val="007D3F44"/>
    <w:rsid w:val="007E297A"/>
    <w:rsid w:val="008008BA"/>
    <w:rsid w:val="0080266C"/>
    <w:rsid w:val="00803858"/>
    <w:rsid w:val="00803F34"/>
    <w:rsid w:val="00803F88"/>
    <w:rsid w:val="00804C82"/>
    <w:rsid w:val="00805914"/>
    <w:rsid w:val="0081659C"/>
    <w:rsid w:val="00826DE9"/>
    <w:rsid w:val="008379AB"/>
    <w:rsid w:val="00846BCD"/>
    <w:rsid w:val="00862441"/>
    <w:rsid w:val="00873213"/>
    <w:rsid w:val="008905B7"/>
    <w:rsid w:val="008A381A"/>
    <w:rsid w:val="008C0F7B"/>
    <w:rsid w:val="008D48E0"/>
    <w:rsid w:val="008E6C9F"/>
    <w:rsid w:val="008E6CCC"/>
    <w:rsid w:val="008F2402"/>
    <w:rsid w:val="00902BC2"/>
    <w:rsid w:val="0091240D"/>
    <w:rsid w:val="009436DA"/>
    <w:rsid w:val="009574D8"/>
    <w:rsid w:val="00964CC7"/>
    <w:rsid w:val="00970828"/>
    <w:rsid w:val="0097722A"/>
    <w:rsid w:val="00980DCD"/>
    <w:rsid w:val="00987289"/>
    <w:rsid w:val="00991D9C"/>
    <w:rsid w:val="00995466"/>
    <w:rsid w:val="009B02A8"/>
    <w:rsid w:val="009C5893"/>
    <w:rsid w:val="009C5FD9"/>
    <w:rsid w:val="009D07A5"/>
    <w:rsid w:val="009D4E22"/>
    <w:rsid w:val="009D6D8D"/>
    <w:rsid w:val="009E3F6F"/>
    <w:rsid w:val="009E4422"/>
    <w:rsid w:val="009E6E80"/>
    <w:rsid w:val="00A0696A"/>
    <w:rsid w:val="00A15FE9"/>
    <w:rsid w:val="00A20A35"/>
    <w:rsid w:val="00A20D60"/>
    <w:rsid w:val="00A3656F"/>
    <w:rsid w:val="00A52323"/>
    <w:rsid w:val="00A56576"/>
    <w:rsid w:val="00A61F52"/>
    <w:rsid w:val="00A61FF1"/>
    <w:rsid w:val="00A6441F"/>
    <w:rsid w:val="00A65449"/>
    <w:rsid w:val="00A706D4"/>
    <w:rsid w:val="00A73C7A"/>
    <w:rsid w:val="00A83C67"/>
    <w:rsid w:val="00AC6C48"/>
    <w:rsid w:val="00AC75D7"/>
    <w:rsid w:val="00AD0946"/>
    <w:rsid w:val="00AD4904"/>
    <w:rsid w:val="00AF4CB5"/>
    <w:rsid w:val="00AF6AF6"/>
    <w:rsid w:val="00B02AFA"/>
    <w:rsid w:val="00B131EB"/>
    <w:rsid w:val="00B23BBD"/>
    <w:rsid w:val="00B273F0"/>
    <w:rsid w:val="00B42574"/>
    <w:rsid w:val="00B44605"/>
    <w:rsid w:val="00B713A5"/>
    <w:rsid w:val="00B90F14"/>
    <w:rsid w:val="00BA7D24"/>
    <w:rsid w:val="00BB3A91"/>
    <w:rsid w:val="00BE0244"/>
    <w:rsid w:val="00BE21D1"/>
    <w:rsid w:val="00BE2CCE"/>
    <w:rsid w:val="00BF085E"/>
    <w:rsid w:val="00C01C67"/>
    <w:rsid w:val="00C06498"/>
    <w:rsid w:val="00C15A5F"/>
    <w:rsid w:val="00C1622E"/>
    <w:rsid w:val="00C258DF"/>
    <w:rsid w:val="00C27FA7"/>
    <w:rsid w:val="00C350BC"/>
    <w:rsid w:val="00C37E53"/>
    <w:rsid w:val="00C60DF4"/>
    <w:rsid w:val="00C728A7"/>
    <w:rsid w:val="00C81CDF"/>
    <w:rsid w:val="00C83756"/>
    <w:rsid w:val="00C9462D"/>
    <w:rsid w:val="00C946F5"/>
    <w:rsid w:val="00CA03CF"/>
    <w:rsid w:val="00CA0ED9"/>
    <w:rsid w:val="00CB027D"/>
    <w:rsid w:val="00CC14D6"/>
    <w:rsid w:val="00CC42D2"/>
    <w:rsid w:val="00CD6C1E"/>
    <w:rsid w:val="00CE17C9"/>
    <w:rsid w:val="00CE248F"/>
    <w:rsid w:val="00CE5C04"/>
    <w:rsid w:val="00D1526D"/>
    <w:rsid w:val="00D219FD"/>
    <w:rsid w:val="00D21AC5"/>
    <w:rsid w:val="00D229DF"/>
    <w:rsid w:val="00D26906"/>
    <w:rsid w:val="00D54032"/>
    <w:rsid w:val="00D55FD0"/>
    <w:rsid w:val="00D56882"/>
    <w:rsid w:val="00D74C5F"/>
    <w:rsid w:val="00D77850"/>
    <w:rsid w:val="00D95C7F"/>
    <w:rsid w:val="00DA1243"/>
    <w:rsid w:val="00DB1924"/>
    <w:rsid w:val="00DC64FF"/>
    <w:rsid w:val="00DC7C0D"/>
    <w:rsid w:val="00DD3B4B"/>
    <w:rsid w:val="00DE2AD6"/>
    <w:rsid w:val="00DF56EF"/>
    <w:rsid w:val="00E13407"/>
    <w:rsid w:val="00E22699"/>
    <w:rsid w:val="00E25A81"/>
    <w:rsid w:val="00E33C34"/>
    <w:rsid w:val="00E34C37"/>
    <w:rsid w:val="00E35A42"/>
    <w:rsid w:val="00E45C8B"/>
    <w:rsid w:val="00E602F2"/>
    <w:rsid w:val="00E605F6"/>
    <w:rsid w:val="00E75DA8"/>
    <w:rsid w:val="00E8195D"/>
    <w:rsid w:val="00E82133"/>
    <w:rsid w:val="00EB7AB7"/>
    <w:rsid w:val="00ED01A1"/>
    <w:rsid w:val="00EE5984"/>
    <w:rsid w:val="00EF76F3"/>
    <w:rsid w:val="00F02AE1"/>
    <w:rsid w:val="00F14BC2"/>
    <w:rsid w:val="00F15C3C"/>
    <w:rsid w:val="00F16825"/>
    <w:rsid w:val="00F24222"/>
    <w:rsid w:val="00F271AB"/>
    <w:rsid w:val="00F3275A"/>
    <w:rsid w:val="00F37152"/>
    <w:rsid w:val="00F413C0"/>
    <w:rsid w:val="00F42080"/>
    <w:rsid w:val="00F62B24"/>
    <w:rsid w:val="00F80200"/>
    <w:rsid w:val="00F8330B"/>
    <w:rsid w:val="00F90A1E"/>
    <w:rsid w:val="00F927BD"/>
    <w:rsid w:val="00F97389"/>
    <w:rsid w:val="00FA322C"/>
    <w:rsid w:val="00FA5EF4"/>
    <w:rsid w:val="00FA75E1"/>
    <w:rsid w:val="00FB7909"/>
    <w:rsid w:val="00FC0BBB"/>
    <w:rsid w:val="00FC362C"/>
    <w:rsid w:val="00FC3AA1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2D9BA-594A-4C9D-A488-C0C6A153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2D"/>
    <w:pPr>
      <w:spacing w:after="0" w:line="240" w:lineRule="auto"/>
    </w:pPr>
    <w:rPr>
      <w:rFonts w:ascii="Arial" w:eastAsia="Times New Roman" w:hAnsi="Arial" w:cs="Arial"/>
      <w:color w:val="000000"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462D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Milicevic</dc:creator>
  <cp:keywords/>
  <dc:description/>
  <cp:lastModifiedBy>Ivan Milicevic</cp:lastModifiedBy>
  <cp:revision>2</cp:revision>
  <dcterms:created xsi:type="dcterms:W3CDTF">2017-11-09T14:54:00Z</dcterms:created>
  <dcterms:modified xsi:type="dcterms:W3CDTF">2017-11-09T14:55:00Z</dcterms:modified>
</cp:coreProperties>
</file>